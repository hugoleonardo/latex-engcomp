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17" w:rsidRDefault="00312117" w:rsidP="00312117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Descrição de Caso de Uso</w:t>
      </w:r>
    </w:p>
    <w:p w:rsidR="00B42E58" w:rsidRPr="002B69DD" w:rsidRDefault="002B69DD" w:rsidP="002B69D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E100CC">
        <w:rPr>
          <w:i w:val="0"/>
          <w:sz w:val="24"/>
          <w:lang w:val="pt-BR"/>
        </w:rPr>
        <w:t>Sistema Agendamento Ru online</w:t>
      </w:r>
    </w:p>
    <w:p w:rsidR="00312117" w:rsidRPr="002B69DD" w:rsidRDefault="00312117" w:rsidP="00312117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D43C42">
        <w:rPr>
          <w:b/>
          <w:lang w:val="pt-BR"/>
        </w:rPr>
        <w:t>Agendamento</w:t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D43C42">
        <w:rPr>
          <w:b/>
          <w:lang w:val="pt-BR"/>
        </w:rPr>
        <w:t>Efetuar Recarga</w:t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Pr="00312117" w:rsidRDefault="00312117" w:rsidP="00312117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</w:t>
      </w:r>
      <w:r w:rsidR="00D43C42">
        <w:rPr>
          <w:lang w:val="pt-BR"/>
        </w:rPr>
        <w:t>e caso de uso é responsável por colocar créditos para os clientes</w:t>
      </w:r>
      <w:r>
        <w:rPr>
          <w:lang w:val="pt-BR"/>
        </w:rPr>
        <w:t>.</w:t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12117" w:rsidTr="00312117">
        <w:tc>
          <w:tcPr>
            <w:tcW w:w="1526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12117" w:rsidRPr="008E796D" w:rsidTr="00312117">
        <w:tc>
          <w:tcPr>
            <w:tcW w:w="1526" w:type="dxa"/>
          </w:tcPr>
          <w:p w:rsidR="00312117" w:rsidRPr="009A015A" w:rsidRDefault="00D43C4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43C42">
              <w:rPr>
                <w:lang w:val="pt-BR"/>
              </w:rPr>
              <w:t>Creditar saldo</w:t>
            </w:r>
          </w:p>
        </w:tc>
        <w:tc>
          <w:tcPr>
            <w:tcW w:w="3829" w:type="dxa"/>
          </w:tcPr>
          <w:p w:rsidR="00312117" w:rsidRPr="009A015A" w:rsidRDefault="004F532F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D43C42" w:rsidRPr="00D43C42">
              <w:rPr>
                <w:lang w:val="pt-BR"/>
              </w:rPr>
              <w:t>Usuário deve estar validado</w:t>
            </w:r>
          </w:p>
        </w:tc>
        <w:tc>
          <w:tcPr>
            <w:tcW w:w="3684" w:type="dxa"/>
          </w:tcPr>
          <w:p w:rsidR="00D43C42" w:rsidRDefault="00D43C4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43C42">
              <w:rPr>
                <w:lang w:val="pt-BR"/>
              </w:rPr>
              <w:t xml:space="preserve">1. O funcionário visualiza as informações do usuário. </w:t>
            </w:r>
          </w:p>
          <w:p w:rsidR="00D43C42" w:rsidRDefault="00D43C4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43C42">
              <w:rPr>
                <w:lang w:val="pt-BR"/>
              </w:rPr>
              <w:t xml:space="preserve">2. O funcionário clica no botão "Recarga". </w:t>
            </w:r>
          </w:p>
          <w:p w:rsidR="00D43C42" w:rsidRDefault="00D43C4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43C42">
              <w:rPr>
                <w:lang w:val="pt-BR"/>
              </w:rPr>
              <w:t xml:space="preserve">3. O funcionário informa o valor a ser creditado. </w:t>
            </w:r>
          </w:p>
          <w:p w:rsidR="00312117" w:rsidRPr="009A015A" w:rsidRDefault="00D43C4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43C42">
              <w:rPr>
                <w:lang w:val="pt-BR"/>
              </w:rPr>
              <w:t>4. O sistema exibe uma mensagem de sucesso da operação.</w:t>
            </w:r>
          </w:p>
        </w:tc>
      </w:tr>
    </w:tbl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12117" w:rsidTr="00312117">
        <w:tc>
          <w:tcPr>
            <w:tcW w:w="1526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12117" w:rsidRPr="008E796D" w:rsidTr="00312117">
        <w:tc>
          <w:tcPr>
            <w:tcW w:w="1526" w:type="dxa"/>
          </w:tcPr>
          <w:p w:rsidR="00312117" w:rsidRPr="009A015A" w:rsidRDefault="00D43C4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43C42">
              <w:rPr>
                <w:lang w:val="pt-BR"/>
              </w:rPr>
              <w:t>Creditar saldo</w:t>
            </w:r>
          </w:p>
        </w:tc>
        <w:tc>
          <w:tcPr>
            <w:tcW w:w="3829" w:type="dxa"/>
          </w:tcPr>
          <w:p w:rsidR="00312117" w:rsidRPr="009A015A" w:rsidRDefault="004F532F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D43C42" w:rsidRPr="00D43C42">
              <w:rPr>
                <w:lang w:val="pt-BR"/>
              </w:rPr>
              <w:t>Usuário não validado</w:t>
            </w:r>
          </w:p>
        </w:tc>
        <w:tc>
          <w:tcPr>
            <w:tcW w:w="3684" w:type="dxa"/>
          </w:tcPr>
          <w:p w:rsidR="00312117" w:rsidRPr="009A015A" w:rsidRDefault="004F532F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4F532F">
              <w:rPr>
                <w:lang w:val="pt-BR"/>
              </w:rPr>
              <w:t>2a. Caso o usuário não esteja validado, o funcionário chamará o caso de uso "Validar cliente".</w:t>
            </w:r>
          </w:p>
        </w:tc>
      </w:tr>
    </w:tbl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Default="00312117" w:rsidP="00312117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.</w:t>
      </w:r>
    </w:p>
    <w:p w:rsidR="00312117" w:rsidRDefault="00312117" w:rsidP="00312117">
      <w:pPr>
        <w:tabs>
          <w:tab w:val="left" w:pos="3553"/>
        </w:tabs>
        <w:rPr>
          <w:lang w:val="pt-BR"/>
        </w:rPr>
      </w:pPr>
    </w:p>
    <w:p w:rsidR="00312117" w:rsidRPr="00312117" w:rsidRDefault="00312117" w:rsidP="00312117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9A2807">
        <w:rPr>
          <w:lang w:val="pt-BR"/>
        </w:rPr>
        <w:t>Histórico, Pessoa</w:t>
      </w:r>
      <w:r w:rsidR="008C09FA">
        <w:rPr>
          <w:lang w:val="pt-BR"/>
        </w:rPr>
        <w:t>.</w:t>
      </w: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8C09FA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8C09FA" w:rsidRPr="002B69DD" w:rsidRDefault="008C09FA" w:rsidP="008C09FA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8E796D">
        <w:rPr>
          <w:i w:val="0"/>
          <w:sz w:val="24"/>
          <w:lang w:val="pt-BR"/>
        </w:rPr>
        <w:t>Sistema Agendamento Ru online</w:t>
      </w:r>
    </w:p>
    <w:p w:rsidR="008C09FA" w:rsidRPr="002B69DD" w:rsidRDefault="008C09FA" w:rsidP="008C09FA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8E796D">
        <w:rPr>
          <w:b/>
          <w:lang w:val="pt-BR"/>
        </w:rPr>
        <w:t>Agendamento</w:t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8E796D">
        <w:rPr>
          <w:b/>
          <w:lang w:val="pt-BR"/>
        </w:rPr>
        <w:t>Agendar refeição</w:t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Pr="00312117" w:rsidRDefault="008C09FA" w:rsidP="008C09F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</w:t>
      </w:r>
      <w:r w:rsidR="008E796D">
        <w:rPr>
          <w:lang w:val="pt-BR"/>
        </w:rPr>
        <w:t>pelo agendamento das refeições</w:t>
      </w:r>
      <w:r>
        <w:rPr>
          <w:lang w:val="pt-BR"/>
        </w:rPr>
        <w:t>.</w:t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C09FA" w:rsidTr="008C09FA">
        <w:tc>
          <w:tcPr>
            <w:tcW w:w="1526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C09FA" w:rsidRPr="008E796D" w:rsidTr="008C09FA">
        <w:tc>
          <w:tcPr>
            <w:tcW w:w="1526" w:type="dxa"/>
          </w:tcPr>
          <w:p w:rsidR="008C09FA" w:rsidRPr="009A015A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>Agendar refeição</w:t>
            </w:r>
          </w:p>
        </w:tc>
        <w:tc>
          <w:tcPr>
            <w:tcW w:w="3829" w:type="dxa"/>
          </w:tcPr>
          <w:p w:rsidR="008C09FA" w:rsidRPr="009A015A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8E796D">
              <w:rPr>
                <w:lang w:val="pt-BR"/>
              </w:rPr>
              <w:t>O cliente deve estar validado</w:t>
            </w:r>
          </w:p>
        </w:tc>
        <w:tc>
          <w:tcPr>
            <w:tcW w:w="3684" w:type="dxa"/>
          </w:tcPr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>1. O cliente acessa o sistema usando suas credenciais (</w:t>
            </w:r>
            <w:proofErr w:type="spellStart"/>
            <w:r w:rsidRPr="008E796D">
              <w:rPr>
                <w:lang w:val="pt-BR"/>
              </w:rPr>
              <w:t>login</w:t>
            </w:r>
            <w:proofErr w:type="spellEnd"/>
            <w:r w:rsidRPr="008E796D">
              <w:rPr>
                <w:lang w:val="pt-BR"/>
              </w:rPr>
              <w:t xml:space="preserve"> e senha)</w:t>
            </w:r>
          </w:p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 xml:space="preserve"> 2. O cliente encolhe um dia disponível </w:t>
            </w:r>
          </w:p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 xml:space="preserve">3. O cliente o período (almoço ou jantar) </w:t>
            </w:r>
          </w:p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>4. O cliente escolhe o horário preferencial</w:t>
            </w:r>
          </w:p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 xml:space="preserve"> 5. O sistema verifica se o cliente possui saldo</w:t>
            </w:r>
          </w:p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 xml:space="preserve"> 6. o sistema gera uma senha correspondente ao horário selecionado</w:t>
            </w:r>
          </w:p>
          <w:p w:rsidR="008C09FA" w:rsidRPr="009A015A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 xml:space="preserve"> 7. É mostrado ao aluno sua senha e o horário estimado para almoço</w:t>
            </w:r>
          </w:p>
        </w:tc>
      </w:tr>
    </w:tbl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C09FA" w:rsidTr="008C09FA">
        <w:tc>
          <w:tcPr>
            <w:tcW w:w="1526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C09FA" w:rsidRPr="008E796D" w:rsidTr="008C09FA">
        <w:tc>
          <w:tcPr>
            <w:tcW w:w="1526" w:type="dxa"/>
          </w:tcPr>
          <w:p w:rsidR="008C09FA" w:rsidRPr="009A015A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>Agendar refeição</w:t>
            </w:r>
          </w:p>
        </w:tc>
        <w:tc>
          <w:tcPr>
            <w:tcW w:w="3829" w:type="dxa"/>
          </w:tcPr>
          <w:p w:rsidR="008E796D" w:rsidRDefault="008E796D" w:rsidP="00814419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 xml:space="preserve">1. Credenciais não existem no sistema </w:t>
            </w:r>
          </w:p>
          <w:p w:rsidR="008E796D" w:rsidRDefault="008E796D" w:rsidP="008E796D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8E796D">
              <w:rPr>
                <w:lang w:val="pt-BR"/>
              </w:rPr>
              <w:t xml:space="preserve">. Senhas indisponíveis para o horário preferencial </w:t>
            </w:r>
          </w:p>
          <w:p w:rsidR="008C09FA" w:rsidRPr="009A015A" w:rsidRDefault="008E796D" w:rsidP="008E796D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8E796D">
              <w:rPr>
                <w:lang w:val="pt-BR"/>
              </w:rPr>
              <w:t>. Cliente não possui saldo</w:t>
            </w:r>
          </w:p>
        </w:tc>
        <w:tc>
          <w:tcPr>
            <w:tcW w:w="3684" w:type="dxa"/>
          </w:tcPr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96D">
              <w:rPr>
                <w:lang w:val="pt-BR"/>
              </w:rPr>
              <w:t xml:space="preserve">1a. Caso o </w:t>
            </w:r>
            <w:proofErr w:type="spellStart"/>
            <w:r w:rsidRPr="008E796D">
              <w:rPr>
                <w:lang w:val="pt-BR"/>
              </w:rPr>
              <w:t>login</w:t>
            </w:r>
            <w:proofErr w:type="spellEnd"/>
            <w:r w:rsidRPr="008E796D">
              <w:rPr>
                <w:lang w:val="pt-BR"/>
              </w:rPr>
              <w:t xml:space="preserve"> e/ou senha estejam incorretos uma mensagem de erro é exibida </w:t>
            </w:r>
          </w:p>
          <w:p w:rsidR="008E796D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8E796D">
              <w:rPr>
                <w:lang w:val="pt-BR"/>
              </w:rPr>
              <w:t xml:space="preserve">a. Caso não haja senhas disponíveis para o horário de preferência, uma mensagem com esta informação é exibida e uma nova oferta de horário é feita ao cliente </w:t>
            </w:r>
          </w:p>
          <w:p w:rsidR="008C09FA" w:rsidRPr="009A015A" w:rsidRDefault="008E796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8E796D">
              <w:rPr>
                <w:lang w:val="pt-BR"/>
              </w:rPr>
              <w:t>a. Caso o cliente não tenha saldo insuficiente, uma mensagem de erro é exibida.</w:t>
            </w:r>
          </w:p>
        </w:tc>
      </w:tr>
    </w:tbl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Default="008C09FA" w:rsidP="008C09F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</w:p>
    <w:p w:rsidR="008C09FA" w:rsidRDefault="008C09FA" w:rsidP="008C09FA">
      <w:pPr>
        <w:tabs>
          <w:tab w:val="left" w:pos="3553"/>
        </w:tabs>
        <w:rPr>
          <w:lang w:val="pt-BR"/>
        </w:rPr>
      </w:pPr>
    </w:p>
    <w:p w:rsidR="008C09FA" w:rsidRDefault="008C09FA" w:rsidP="008C09F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5A7693">
        <w:rPr>
          <w:lang w:val="pt-BR"/>
        </w:rPr>
        <w:t>Agendamento, Pessoa, Histórico</w:t>
      </w:r>
      <w:r>
        <w:rPr>
          <w:lang w:val="pt-BR"/>
        </w:rPr>
        <w:t>.</w:t>
      </w: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5F07A2" w:rsidRPr="002B69DD" w:rsidRDefault="005F07A2" w:rsidP="005F07A2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E100CC">
        <w:rPr>
          <w:i w:val="0"/>
          <w:sz w:val="24"/>
          <w:lang w:val="pt-BR"/>
        </w:rPr>
        <w:t>Sistema Agendamento Ru online</w:t>
      </w:r>
    </w:p>
    <w:p w:rsidR="005F07A2" w:rsidRPr="002B69DD" w:rsidRDefault="005F07A2" w:rsidP="005F07A2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7E6FF0">
        <w:rPr>
          <w:b/>
          <w:lang w:val="pt-BR"/>
        </w:rPr>
        <w:t>Cadastro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3B0590">
        <w:rPr>
          <w:b/>
          <w:lang w:val="pt-BR"/>
        </w:rPr>
        <w:t>Cadastrar cliente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Pr="00312117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</w:t>
      </w:r>
      <w:r w:rsidR="006D6752">
        <w:rPr>
          <w:lang w:val="pt-BR"/>
        </w:rPr>
        <w:t>pelo cadastro de clientes, bem como alteração dos dados cadastrados</w:t>
      </w:r>
      <w:r>
        <w:rPr>
          <w:lang w:val="pt-BR"/>
        </w:rPr>
        <w:t>.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RPr="008E796D" w:rsidTr="005F07A2">
        <w:tc>
          <w:tcPr>
            <w:tcW w:w="1526" w:type="dxa"/>
          </w:tcPr>
          <w:p w:rsidR="005F07A2" w:rsidRPr="009A015A" w:rsidRDefault="006D675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6D6752">
              <w:rPr>
                <w:lang w:val="pt-BR"/>
              </w:rPr>
              <w:t>Cadastrar cliente</w:t>
            </w:r>
          </w:p>
        </w:tc>
        <w:tc>
          <w:tcPr>
            <w:tcW w:w="3829" w:type="dxa"/>
          </w:tcPr>
          <w:p w:rsidR="005F07A2" w:rsidRPr="009A015A" w:rsidRDefault="005F07A2" w:rsidP="006D6752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5F07A2" w:rsidRPr="009A015A" w:rsidRDefault="006D675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6D6752">
              <w:rPr>
                <w:lang w:val="pt-BR"/>
              </w:rPr>
              <w:t>1. O cliente acessa o sistema web e insere seus dados, a saber, nome, e-mail, matrícula, senha, tipo (Estudante ou Funcionário da UFPA) para realizar seu pré-cadastro</w:t>
            </w:r>
          </w:p>
        </w:tc>
      </w:tr>
      <w:tr w:rsidR="006D6752" w:rsidRPr="008E796D" w:rsidTr="005F07A2">
        <w:tc>
          <w:tcPr>
            <w:tcW w:w="1526" w:type="dxa"/>
          </w:tcPr>
          <w:p w:rsidR="006D6752" w:rsidRDefault="006D675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6D6752">
              <w:rPr>
                <w:lang w:val="pt-BR"/>
              </w:rPr>
              <w:t>Alterar dados</w:t>
            </w:r>
          </w:p>
        </w:tc>
        <w:tc>
          <w:tcPr>
            <w:tcW w:w="3829" w:type="dxa"/>
          </w:tcPr>
          <w:p w:rsidR="006D6752" w:rsidRPr="005F07A2" w:rsidRDefault="001D0A5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6D6752" w:rsidRPr="006D6752">
              <w:rPr>
                <w:lang w:val="pt-BR"/>
              </w:rPr>
              <w:t>O cliente deve estar validado</w:t>
            </w:r>
          </w:p>
        </w:tc>
        <w:tc>
          <w:tcPr>
            <w:tcW w:w="3684" w:type="dxa"/>
          </w:tcPr>
          <w:p w:rsidR="006D6752" w:rsidRDefault="006D675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6D6752">
              <w:rPr>
                <w:lang w:val="pt-BR"/>
              </w:rPr>
              <w:t>1. O cliente acesso o sistema web</w:t>
            </w:r>
          </w:p>
          <w:p w:rsidR="006D6752" w:rsidRDefault="006D675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6D6752">
              <w:rPr>
                <w:lang w:val="pt-BR"/>
              </w:rPr>
              <w:t xml:space="preserve"> 2. Seleciona o botão para alteração dos dados </w:t>
            </w:r>
          </w:p>
          <w:p w:rsidR="006D6752" w:rsidRPr="005F07A2" w:rsidRDefault="006D675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6D6752">
              <w:rPr>
                <w:lang w:val="pt-BR"/>
              </w:rPr>
              <w:t>3. O Cliente altera os dados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 xml:space="preserve">Fluxo de </w:t>
      </w:r>
      <w:r w:rsidR="001D0A5D">
        <w:rPr>
          <w:b/>
          <w:lang w:val="pt-BR"/>
        </w:rPr>
        <w:t xml:space="preserve">eventos de </w:t>
      </w:r>
      <w:r>
        <w:rPr>
          <w:b/>
          <w:lang w:val="pt-BR"/>
        </w:rPr>
        <w:t>Exceção</w:t>
      </w:r>
    </w:p>
    <w:p w:rsidR="001D0A5D" w:rsidRDefault="001D0A5D" w:rsidP="005F07A2">
      <w:pPr>
        <w:tabs>
          <w:tab w:val="left" w:pos="3553"/>
        </w:tabs>
        <w:rPr>
          <w:b/>
          <w:lang w:val="pt-BR"/>
        </w:rPr>
      </w:pP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RPr="008E796D" w:rsidTr="005F07A2">
        <w:tc>
          <w:tcPr>
            <w:tcW w:w="1526" w:type="dxa"/>
          </w:tcPr>
          <w:p w:rsidR="005F07A2" w:rsidRPr="009A015A" w:rsidRDefault="001D0A5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1D0A5D">
              <w:rPr>
                <w:lang w:val="pt-BR"/>
              </w:rPr>
              <w:t>Cadastrar cliente</w:t>
            </w:r>
          </w:p>
        </w:tc>
        <w:tc>
          <w:tcPr>
            <w:tcW w:w="3829" w:type="dxa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 xml:space="preserve">1. </w:t>
            </w:r>
            <w:r w:rsidR="001D0A5D" w:rsidRPr="001D0A5D">
              <w:rPr>
                <w:lang w:val="pt-BR"/>
              </w:rPr>
              <w:t>Cliente existente</w:t>
            </w:r>
          </w:p>
        </w:tc>
        <w:tc>
          <w:tcPr>
            <w:tcW w:w="3684" w:type="dxa"/>
          </w:tcPr>
          <w:p w:rsidR="005F07A2" w:rsidRPr="009A015A" w:rsidRDefault="001D0A5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1D0A5D">
              <w:rPr>
                <w:lang w:val="pt-BR"/>
              </w:rPr>
              <w:t>1a. Caso o cliente a ser cadastrado já esteja registrado no sistema, um mensagem de erro é exibida</w:t>
            </w:r>
          </w:p>
        </w:tc>
      </w:tr>
      <w:tr w:rsidR="001D0A5D" w:rsidRPr="008E796D" w:rsidTr="005F07A2">
        <w:tc>
          <w:tcPr>
            <w:tcW w:w="1526" w:type="dxa"/>
          </w:tcPr>
          <w:p w:rsidR="001D0A5D" w:rsidRDefault="001D0A5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1D0A5D">
              <w:rPr>
                <w:lang w:val="pt-BR"/>
              </w:rPr>
              <w:t>Alterar dados</w:t>
            </w:r>
          </w:p>
        </w:tc>
        <w:tc>
          <w:tcPr>
            <w:tcW w:w="3829" w:type="dxa"/>
          </w:tcPr>
          <w:p w:rsidR="001D0A5D" w:rsidRPr="005F07A2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1D0A5D" w:rsidRPr="001D0A5D">
              <w:rPr>
                <w:lang w:val="pt-BR"/>
              </w:rPr>
              <w:t>Dados inválidos</w:t>
            </w:r>
          </w:p>
        </w:tc>
        <w:tc>
          <w:tcPr>
            <w:tcW w:w="3684" w:type="dxa"/>
          </w:tcPr>
          <w:p w:rsidR="001D0A5D" w:rsidRPr="005F07A2" w:rsidRDefault="001D0A5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1D0A5D">
              <w:rPr>
                <w:lang w:val="pt-BR"/>
              </w:rPr>
              <w:t>3a. Caso os dados não estejam de acordo com os requisitos de tamanho ou tipo de caractere o sistema informa um mensagem de erro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.</w:t>
      </w: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Pessoa.</w:t>
      </w: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Descrição de Caso de Uso</w:t>
      </w:r>
    </w:p>
    <w:p w:rsidR="005F07A2" w:rsidRPr="002B69DD" w:rsidRDefault="005F07A2" w:rsidP="005F07A2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E100CC">
        <w:rPr>
          <w:i w:val="0"/>
          <w:sz w:val="24"/>
          <w:lang w:val="pt-BR"/>
        </w:rPr>
        <w:t>Sistema Agendamento Ru online</w:t>
      </w:r>
    </w:p>
    <w:p w:rsidR="005F07A2" w:rsidRPr="002B69DD" w:rsidRDefault="005F07A2" w:rsidP="005F07A2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C81D20">
        <w:rPr>
          <w:b/>
          <w:lang w:val="pt-BR"/>
        </w:rPr>
        <w:t>Cadastro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C81D20">
        <w:rPr>
          <w:b/>
          <w:lang w:val="pt-BR"/>
        </w:rPr>
        <w:t>Cadastrar funcionário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Pr="00312117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</w:t>
      </w:r>
      <w:r w:rsidR="00C81D20">
        <w:rPr>
          <w:lang w:val="pt-BR"/>
        </w:rPr>
        <w:t>pelo cadastro de funcionário do Ru</w:t>
      </w:r>
      <w:r>
        <w:rPr>
          <w:lang w:val="pt-BR"/>
        </w:rPr>
        <w:t>.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RPr="008E796D" w:rsidTr="005F07A2">
        <w:tc>
          <w:tcPr>
            <w:tcW w:w="1526" w:type="dxa"/>
          </w:tcPr>
          <w:p w:rsidR="005F07A2" w:rsidRPr="009A015A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81D20">
              <w:rPr>
                <w:lang w:val="pt-BR"/>
              </w:rPr>
              <w:t>Cadastrar funcionário</w:t>
            </w:r>
          </w:p>
        </w:tc>
        <w:tc>
          <w:tcPr>
            <w:tcW w:w="3829" w:type="dxa"/>
          </w:tcPr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52674">
              <w:rPr>
                <w:lang w:val="pt-BR"/>
              </w:rPr>
              <w:t>1. O usuário deve ter realizado pelo menos um empréstimo</w:t>
            </w:r>
          </w:p>
        </w:tc>
        <w:tc>
          <w:tcPr>
            <w:tcW w:w="3684" w:type="dxa"/>
          </w:tcPr>
          <w:p w:rsidR="005F07A2" w:rsidRPr="009A015A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81D20">
              <w:rPr>
                <w:lang w:val="pt-BR"/>
              </w:rPr>
              <w:t>1. O administrador acessa o sistema e insere os dados do funcionário, a saber, nome, matrícula, senha e e-mail.</w:t>
            </w:r>
          </w:p>
        </w:tc>
      </w:tr>
      <w:tr w:rsidR="00C81D20" w:rsidRPr="008E796D" w:rsidTr="005F07A2">
        <w:tc>
          <w:tcPr>
            <w:tcW w:w="1526" w:type="dxa"/>
          </w:tcPr>
          <w:p w:rsidR="00C81D20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81D20">
              <w:rPr>
                <w:lang w:val="pt-BR"/>
              </w:rPr>
              <w:t>Alterar dados</w:t>
            </w:r>
          </w:p>
        </w:tc>
        <w:tc>
          <w:tcPr>
            <w:tcW w:w="3829" w:type="dxa"/>
          </w:tcPr>
          <w:p w:rsidR="00C81D20" w:rsidRPr="00D52674" w:rsidRDefault="00F87B3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1. O funcionário deve estar validado</w:t>
            </w:r>
          </w:p>
        </w:tc>
        <w:tc>
          <w:tcPr>
            <w:tcW w:w="3684" w:type="dxa"/>
          </w:tcPr>
          <w:p w:rsidR="00C81D20" w:rsidRPr="00D52674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81D20">
              <w:rPr>
                <w:lang w:val="pt-BR"/>
              </w:rPr>
              <w:t>1. O funcionário acesso o sistema web 2. Seleciona o botão para alteração dos dados 3. O funcionário altera os dados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RPr="008E796D" w:rsidTr="005F07A2">
        <w:tc>
          <w:tcPr>
            <w:tcW w:w="1526" w:type="dxa"/>
          </w:tcPr>
          <w:p w:rsidR="005F07A2" w:rsidRPr="009A015A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81D20">
              <w:rPr>
                <w:lang w:val="pt-BR"/>
              </w:rPr>
              <w:t>Cadastrar funcionário</w:t>
            </w:r>
          </w:p>
        </w:tc>
        <w:tc>
          <w:tcPr>
            <w:tcW w:w="3829" w:type="dxa"/>
          </w:tcPr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52674">
              <w:rPr>
                <w:lang w:val="pt-BR"/>
              </w:rPr>
              <w:t xml:space="preserve">1. </w:t>
            </w:r>
            <w:r w:rsidR="00C81D20" w:rsidRPr="00C81D20">
              <w:rPr>
                <w:lang w:val="pt-BR"/>
              </w:rPr>
              <w:t>Funcionário existente</w:t>
            </w:r>
          </w:p>
        </w:tc>
        <w:tc>
          <w:tcPr>
            <w:tcW w:w="3684" w:type="dxa"/>
          </w:tcPr>
          <w:p w:rsidR="005F07A2" w:rsidRPr="009A015A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1a. </w:t>
            </w:r>
            <w:r w:rsidRPr="00C81D20">
              <w:rPr>
                <w:lang w:val="pt-BR"/>
              </w:rPr>
              <w:t>Caso o funcionário a ser cadastrado já esteja registrado no sistema, um mensagem de erro é exibida</w:t>
            </w:r>
          </w:p>
        </w:tc>
      </w:tr>
      <w:tr w:rsidR="00C81D20" w:rsidRPr="008E796D" w:rsidTr="005F07A2">
        <w:tc>
          <w:tcPr>
            <w:tcW w:w="1526" w:type="dxa"/>
          </w:tcPr>
          <w:p w:rsidR="00C81D20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81D20">
              <w:rPr>
                <w:lang w:val="pt-BR"/>
              </w:rPr>
              <w:t>Alterar dados</w:t>
            </w:r>
          </w:p>
        </w:tc>
        <w:tc>
          <w:tcPr>
            <w:tcW w:w="3829" w:type="dxa"/>
          </w:tcPr>
          <w:p w:rsidR="00C81D20" w:rsidRPr="00D52674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C81D20" w:rsidRPr="00C81D20">
              <w:rPr>
                <w:lang w:val="pt-BR"/>
              </w:rPr>
              <w:t>Dados inválidos</w:t>
            </w:r>
          </w:p>
        </w:tc>
        <w:tc>
          <w:tcPr>
            <w:tcW w:w="3684" w:type="dxa"/>
          </w:tcPr>
          <w:p w:rsidR="00C81D20" w:rsidRPr="00D52674" w:rsidRDefault="00C81D20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81D20">
              <w:rPr>
                <w:lang w:val="pt-BR"/>
              </w:rPr>
              <w:t>3a. Caso os dados não estejam de acordo com os requisitos de tamanho ou tipo de caractere do respectivo campo, o sistema informa um mensagem de erro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>Requisitos Relacionados:</w:t>
      </w:r>
      <w:r>
        <w:rPr>
          <w:lang w:val="pt-BR"/>
        </w:rPr>
        <w:t>.</w:t>
      </w: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C81D20">
        <w:rPr>
          <w:lang w:val="pt-BR"/>
        </w:rPr>
        <w:t>Pessoas</w:t>
      </w:r>
      <w:r>
        <w:rPr>
          <w:lang w:val="pt-BR"/>
        </w:rPr>
        <w:t>.</w:t>
      </w: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C90D31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E100CC" w:rsidRDefault="00C90D31" w:rsidP="00E100CC">
      <w:pPr>
        <w:pStyle w:val="Ttulo2"/>
        <w:numPr>
          <w:ilvl w:val="0"/>
          <w:numId w:val="0"/>
        </w:numPr>
        <w:rPr>
          <w:b w:val="0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E100CC">
        <w:rPr>
          <w:i w:val="0"/>
          <w:sz w:val="24"/>
          <w:lang w:val="pt-BR"/>
        </w:rPr>
        <w:t>Sistema Agendamento Ru online</w:t>
      </w:r>
      <w:r w:rsidR="00E100CC" w:rsidRPr="002B69DD">
        <w:rPr>
          <w:b w:val="0"/>
          <w:lang w:val="pt-BR"/>
        </w:rPr>
        <w:t xml:space="preserve"> </w:t>
      </w:r>
    </w:p>
    <w:p w:rsidR="00C90D31" w:rsidRPr="00E100CC" w:rsidRDefault="00C90D31" w:rsidP="00E100CC">
      <w:pPr>
        <w:pStyle w:val="Ttulo2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  <w:r w:rsidRPr="00E100CC">
        <w:rPr>
          <w:rFonts w:ascii="Times New Roman" w:hAnsi="Times New Roman"/>
          <w:sz w:val="24"/>
          <w:szCs w:val="24"/>
          <w:lang w:val="pt-BR"/>
        </w:rPr>
        <w:t xml:space="preserve">Subsistema: </w:t>
      </w:r>
      <w:r w:rsidR="00F87B39" w:rsidRPr="00E100CC">
        <w:rPr>
          <w:rFonts w:ascii="Times New Roman" w:hAnsi="Times New Roman"/>
          <w:sz w:val="24"/>
          <w:szCs w:val="24"/>
          <w:lang w:val="pt-BR"/>
        </w:rPr>
        <w:t>Cadastro</w:t>
      </w: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F87B39">
        <w:rPr>
          <w:b/>
          <w:lang w:val="pt-BR"/>
        </w:rPr>
        <w:t>Validar cliente</w:t>
      </w:r>
    </w:p>
    <w:p w:rsidR="00C90D31" w:rsidRPr="00312117" w:rsidRDefault="00C90D31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pela </w:t>
      </w:r>
      <w:r w:rsidR="00F87B39">
        <w:rPr>
          <w:lang w:val="pt-BR"/>
        </w:rPr>
        <w:t>validação dos clientes</w:t>
      </w:r>
      <w:r>
        <w:rPr>
          <w:lang w:val="pt-BR"/>
        </w:rPr>
        <w:t>.</w:t>
      </w: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C90D31" w:rsidTr="00C90D31">
        <w:tc>
          <w:tcPr>
            <w:tcW w:w="1526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C90D31" w:rsidRPr="008E796D" w:rsidTr="00C90D31">
        <w:tc>
          <w:tcPr>
            <w:tcW w:w="1526" w:type="dxa"/>
          </w:tcPr>
          <w:p w:rsidR="00C90D31" w:rsidRPr="009A015A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Verificar cadastro</w:t>
            </w:r>
          </w:p>
        </w:tc>
        <w:tc>
          <w:tcPr>
            <w:tcW w:w="3829" w:type="dxa"/>
          </w:tcPr>
          <w:p w:rsidR="00C90D31" w:rsidRPr="009A015A" w:rsidRDefault="00C90D31" w:rsidP="00283626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C90D31" w:rsidRPr="009A015A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1. O funcionário do RU insere a matrícula do cliente a visualiza os dados na tela</w:t>
            </w:r>
          </w:p>
        </w:tc>
      </w:tr>
      <w:tr w:rsidR="00C90D31" w:rsidRPr="008E796D" w:rsidTr="00C90D31">
        <w:tc>
          <w:tcPr>
            <w:tcW w:w="1526" w:type="dxa"/>
          </w:tcPr>
          <w:p w:rsidR="00C90D31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Validar Cliente</w:t>
            </w:r>
          </w:p>
        </w:tc>
        <w:tc>
          <w:tcPr>
            <w:tcW w:w="3829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1. </w:t>
            </w:r>
            <w:r w:rsidR="00283626" w:rsidRPr="00283626">
              <w:rPr>
                <w:lang w:val="pt-BR"/>
              </w:rPr>
              <w:t>Cliente deve estar cadastrado</w:t>
            </w:r>
          </w:p>
        </w:tc>
        <w:tc>
          <w:tcPr>
            <w:tcW w:w="3684" w:type="dxa"/>
          </w:tcPr>
          <w:p w:rsidR="00C90D31" w:rsidRPr="00D52674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1. O funcionário verifica os dados do cliente e aperta o botão validar</w:t>
            </w:r>
          </w:p>
        </w:tc>
      </w:tr>
      <w:tr w:rsidR="00C90D31" w:rsidRPr="008E796D" w:rsidTr="00C90D31">
        <w:tc>
          <w:tcPr>
            <w:tcW w:w="1526" w:type="dxa"/>
          </w:tcPr>
          <w:p w:rsidR="00C90D31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Validar Funcionário</w:t>
            </w:r>
          </w:p>
        </w:tc>
        <w:tc>
          <w:tcPr>
            <w:tcW w:w="3829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1. </w:t>
            </w:r>
            <w:r w:rsidR="00283626" w:rsidRPr="00283626">
              <w:rPr>
                <w:lang w:val="pt-BR"/>
              </w:rPr>
              <w:t>Funcionário deve estar cadastrado</w:t>
            </w:r>
          </w:p>
        </w:tc>
        <w:tc>
          <w:tcPr>
            <w:tcW w:w="3684" w:type="dxa"/>
          </w:tcPr>
          <w:p w:rsidR="00C90D31" w:rsidRPr="00D52674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1. O administrador verifica os dados do funcionário e aperta o botão validar</w:t>
            </w:r>
          </w:p>
        </w:tc>
      </w:tr>
    </w:tbl>
    <w:p w:rsidR="00C90D31" w:rsidRDefault="00C90D31" w:rsidP="00C90D31">
      <w:pPr>
        <w:tabs>
          <w:tab w:val="left" w:pos="3553"/>
        </w:tabs>
        <w:rPr>
          <w:b/>
          <w:lang w:val="pt-BR"/>
        </w:rPr>
      </w:pP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C90D31" w:rsidTr="00C90D31">
        <w:tc>
          <w:tcPr>
            <w:tcW w:w="1526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C90D31" w:rsidRPr="008E796D" w:rsidTr="00C90D31">
        <w:tc>
          <w:tcPr>
            <w:tcW w:w="1526" w:type="dxa"/>
          </w:tcPr>
          <w:p w:rsidR="00C90D31" w:rsidRPr="009A015A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Verificar cadastro</w:t>
            </w:r>
          </w:p>
        </w:tc>
        <w:tc>
          <w:tcPr>
            <w:tcW w:w="3829" w:type="dxa"/>
          </w:tcPr>
          <w:p w:rsidR="00C90D31" w:rsidRPr="009A015A" w:rsidRDefault="00C90D31" w:rsidP="00283626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1. </w:t>
            </w:r>
            <w:r w:rsidR="00283626">
              <w:rPr>
                <w:lang w:val="pt-BR"/>
              </w:rPr>
              <w:t>C</w:t>
            </w:r>
            <w:r w:rsidR="00283626" w:rsidRPr="00283626">
              <w:rPr>
                <w:lang w:val="pt-BR"/>
              </w:rPr>
              <w:t>liente não cadastrado</w:t>
            </w:r>
          </w:p>
        </w:tc>
        <w:tc>
          <w:tcPr>
            <w:tcW w:w="3684" w:type="dxa"/>
          </w:tcPr>
          <w:p w:rsidR="00C90D31" w:rsidRPr="009A015A" w:rsidRDefault="0028362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83626">
              <w:rPr>
                <w:lang w:val="pt-BR"/>
              </w:rPr>
              <w:t>1a. Caso o cliente não esteja cadastrado, o sistema exibirá a tela de cadastro</w:t>
            </w:r>
          </w:p>
        </w:tc>
      </w:tr>
    </w:tbl>
    <w:p w:rsidR="00C90D31" w:rsidRDefault="00C90D31" w:rsidP="00C90D31">
      <w:pPr>
        <w:tabs>
          <w:tab w:val="left" w:pos="3553"/>
        </w:tabs>
        <w:rPr>
          <w:b/>
          <w:lang w:val="pt-BR"/>
        </w:rPr>
      </w:pPr>
    </w:p>
    <w:p w:rsidR="00C90D31" w:rsidRDefault="00C90D31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>Requisitos Relacionados:</w:t>
      </w:r>
      <w:r>
        <w:rPr>
          <w:lang w:val="pt-BR"/>
        </w:rPr>
        <w:t>.</w:t>
      </w:r>
    </w:p>
    <w:p w:rsidR="00C90D31" w:rsidRDefault="00C90D31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283626">
        <w:rPr>
          <w:lang w:val="pt-BR"/>
        </w:rPr>
        <w:t>Pessoa</w:t>
      </w:r>
      <w:r>
        <w:rPr>
          <w:lang w:val="pt-BR"/>
        </w:rPr>
        <w:t>.</w:t>
      </w:r>
    </w:p>
    <w:p w:rsidR="00C95414" w:rsidRDefault="00C95414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C95414" w:rsidRDefault="00C95414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C95414" w:rsidRDefault="00C95414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C95414" w:rsidRDefault="00C95414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C95414" w:rsidRDefault="00C95414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C95414" w:rsidRDefault="00C95414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C95414" w:rsidRDefault="00C95414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8E7896" w:rsidRPr="008E7896" w:rsidRDefault="008E7896" w:rsidP="008E7896">
      <w:pPr>
        <w:rPr>
          <w:lang w:val="pt-BR"/>
        </w:rPr>
      </w:pPr>
    </w:p>
    <w:p w:rsidR="008E7896" w:rsidRDefault="008E7896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3F1896" w:rsidRDefault="003F1896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A46282" w:rsidRDefault="00A46282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Descrição de Caso de Uso</w:t>
      </w:r>
    </w:p>
    <w:p w:rsidR="00A46282" w:rsidRPr="002B69DD" w:rsidRDefault="00A46282" w:rsidP="00A46282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E100CC">
        <w:rPr>
          <w:i w:val="0"/>
          <w:sz w:val="24"/>
          <w:lang w:val="pt-BR"/>
        </w:rPr>
        <w:t>Sistema Agendamento Ru online</w:t>
      </w:r>
    </w:p>
    <w:p w:rsidR="00A46282" w:rsidRPr="002B69DD" w:rsidRDefault="00A46282" w:rsidP="00A46282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C95414">
        <w:rPr>
          <w:b/>
          <w:lang w:val="pt-BR"/>
        </w:rPr>
        <w:t>Cadastro</w:t>
      </w: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C95414">
        <w:rPr>
          <w:b/>
          <w:lang w:val="pt-BR"/>
        </w:rPr>
        <w:t>Excluir cliente ou funcionário</w:t>
      </w:r>
    </w:p>
    <w:p w:rsidR="00A46282" w:rsidRPr="00312117" w:rsidRDefault="00A46282" w:rsidP="00A4628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</w:t>
      </w:r>
      <w:r w:rsidR="00775AEB">
        <w:rPr>
          <w:lang w:val="pt-BR"/>
        </w:rPr>
        <w:t>o de uso é responsável pela</w:t>
      </w:r>
      <w:r>
        <w:rPr>
          <w:lang w:val="pt-BR"/>
        </w:rPr>
        <w:t xml:space="preserve"> </w:t>
      </w:r>
      <w:r w:rsidR="00C95414">
        <w:rPr>
          <w:lang w:val="pt-BR"/>
        </w:rPr>
        <w:t>exclusão de um cliente e/ou funcionário</w:t>
      </w:r>
      <w:r>
        <w:rPr>
          <w:lang w:val="pt-BR"/>
        </w:rPr>
        <w:t>.</w:t>
      </w:r>
      <w:r w:rsidR="00C95414">
        <w:rPr>
          <w:lang w:val="pt-BR"/>
        </w:rPr>
        <w:t xml:space="preserve"> Pode ser executado somente pelo Administrador</w:t>
      </w: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A46282" w:rsidTr="00A46282">
        <w:tc>
          <w:tcPr>
            <w:tcW w:w="1526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A46282" w:rsidRPr="008E796D" w:rsidTr="00A46282">
        <w:tc>
          <w:tcPr>
            <w:tcW w:w="1526" w:type="dxa"/>
          </w:tcPr>
          <w:p w:rsidR="00A46282" w:rsidRPr="009A015A" w:rsidRDefault="00BA662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A662A">
              <w:rPr>
                <w:lang w:val="pt-BR"/>
              </w:rPr>
              <w:t>Excluir cliente</w:t>
            </w:r>
          </w:p>
        </w:tc>
        <w:tc>
          <w:tcPr>
            <w:tcW w:w="3829" w:type="dxa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 xml:space="preserve">1. </w:t>
            </w:r>
            <w:r w:rsidR="00BA662A" w:rsidRPr="00BA662A">
              <w:rPr>
                <w:lang w:val="pt-BR"/>
              </w:rPr>
              <w:t>Cliente deve estar cadastrado</w:t>
            </w:r>
          </w:p>
        </w:tc>
        <w:tc>
          <w:tcPr>
            <w:tcW w:w="3684" w:type="dxa"/>
          </w:tcPr>
          <w:p w:rsidR="00BA662A" w:rsidRDefault="00BA662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A662A">
              <w:rPr>
                <w:lang w:val="pt-BR"/>
              </w:rPr>
              <w:t xml:space="preserve">1. O Administrador acessa o sistema usando suas credenciais </w:t>
            </w:r>
          </w:p>
          <w:p w:rsidR="00BA662A" w:rsidRDefault="00BA662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A662A">
              <w:rPr>
                <w:lang w:val="pt-BR"/>
              </w:rPr>
              <w:t xml:space="preserve">2. Informa a matrícula do cliente a ser excluído </w:t>
            </w:r>
          </w:p>
          <w:p w:rsidR="00BA662A" w:rsidRDefault="00BA662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A662A">
              <w:rPr>
                <w:lang w:val="pt-BR"/>
              </w:rPr>
              <w:t xml:space="preserve">3. O sistema mostra uma tela com as informações do usuário e pedindo confirmação. </w:t>
            </w:r>
          </w:p>
          <w:p w:rsidR="00BA662A" w:rsidRDefault="00BA662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A662A">
              <w:rPr>
                <w:lang w:val="pt-BR"/>
              </w:rPr>
              <w:t>4. O Administrador confirma a operação.</w:t>
            </w:r>
          </w:p>
          <w:p w:rsidR="00A46282" w:rsidRPr="009A015A" w:rsidRDefault="00BA662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A662A">
              <w:rPr>
                <w:lang w:val="pt-BR"/>
              </w:rPr>
              <w:t xml:space="preserve"> 5. O sistema não exclui o usuário de fato, apenas o torna inativo</w:t>
            </w:r>
          </w:p>
        </w:tc>
      </w:tr>
      <w:tr w:rsidR="00A46282" w:rsidRPr="008E796D" w:rsidTr="00A46282">
        <w:tc>
          <w:tcPr>
            <w:tcW w:w="1526" w:type="dxa"/>
          </w:tcPr>
          <w:p w:rsidR="00A46282" w:rsidRDefault="00C32E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32E27">
              <w:rPr>
                <w:lang w:val="pt-BR"/>
              </w:rPr>
              <w:t>Excluir funcionário</w:t>
            </w:r>
          </w:p>
        </w:tc>
        <w:tc>
          <w:tcPr>
            <w:tcW w:w="3829" w:type="dxa"/>
          </w:tcPr>
          <w:p w:rsidR="00A46282" w:rsidRPr="00D52674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 xml:space="preserve">1. </w:t>
            </w:r>
            <w:r w:rsidR="00C32E27" w:rsidRPr="00C32E27">
              <w:rPr>
                <w:lang w:val="pt-BR"/>
              </w:rPr>
              <w:t>Funcionário deve estar cadastrado</w:t>
            </w:r>
          </w:p>
        </w:tc>
        <w:tc>
          <w:tcPr>
            <w:tcW w:w="3684" w:type="dxa"/>
          </w:tcPr>
          <w:p w:rsidR="00C32E27" w:rsidRDefault="00C32E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32E27">
              <w:rPr>
                <w:lang w:val="pt-BR"/>
              </w:rPr>
              <w:t xml:space="preserve">1. O Administrador acessa o sistema usando suas credenciais </w:t>
            </w:r>
          </w:p>
          <w:p w:rsidR="00C32E27" w:rsidRDefault="00C32E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32E27">
              <w:rPr>
                <w:lang w:val="pt-BR"/>
              </w:rPr>
              <w:t xml:space="preserve">2. Informa a matrícula do funcionário a ser excluído </w:t>
            </w:r>
          </w:p>
          <w:p w:rsidR="00C32E27" w:rsidRDefault="00C32E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32E27">
              <w:rPr>
                <w:lang w:val="pt-BR"/>
              </w:rPr>
              <w:t xml:space="preserve">3. O sistema mostra uma tela com as informações do usuário e pedindo confirmação. </w:t>
            </w:r>
          </w:p>
          <w:p w:rsidR="00C32E27" w:rsidRDefault="00C32E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32E27">
              <w:rPr>
                <w:lang w:val="pt-BR"/>
              </w:rPr>
              <w:t>4. O Administrador confirma a operação.</w:t>
            </w:r>
          </w:p>
          <w:p w:rsidR="00A46282" w:rsidRPr="00D52674" w:rsidRDefault="00C32E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32E27">
              <w:rPr>
                <w:lang w:val="pt-BR"/>
              </w:rPr>
              <w:t xml:space="preserve"> 5. O sistema não exclui o usuário de fato, apenas o torna inativo</w:t>
            </w:r>
          </w:p>
        </w:tc>
      </w:tr>
    </w:tbl>
    <w:p w:rsidR="00A46282" w:rsidRDefault="00A46282" w:rsidP="00A46282">
      <w:pPr>
        <w:tabs>
          <w:tab w:val="left" w:pos="3553"/>
        </w:tabs>
        <w:rPr>
          <w:b/>
          <w:lang w:val="pt-BR"/>
        </w:rPr>
      </w:pP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A46282" w:rsidTr="00A46282">
        <w:tc>
          <w:tcPr>
            <w:tcW w:w="1526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A46282" w:rsidRPr="008E796D" w:rsidTr="00A46282">
        <w:tc>
          <w:tcPr>
            <w:tcW w:w="1526" w:type="dxa"/>
          </w:tcPr>
          <w:p w:rsidR="00A46282" w:rsidRPr="009A015A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>Excluir cliente</w:t>
            </w:r>
          </w:p>
        </w:tc>
        <w:tc>
          <w:tcPr>
            <w:tcW w:w="3829" w:type="dxa"/>
          </w:tcPr>
          <w:p w:rsidR="00FE633D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>2. Os dados do usuário estão incorretos.</w:t>
            </w:r>
          </w:p>
          <w:p w:rsidR="00A46282" w:rsidRPr="009A015A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 xml:space="preserve"> 4. Confirmação não realizada</w:t>
            </w:r>
          </w:p>
        </w:tc>
        <w:tc>
          <w:tcPr>
            <w:tcW w:w="3684" w:type="dxa"/>
          </w:tcPr>
          <w:p w:rsidR="00FE633D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 xml:space="preserve">2a. O sistema mostra uma mensagem informado que os dados estão incorretos </w:t>
            </w:r>
          </w:p>
          <w:p w:rsidR="00A46282" w:rsidRPr="009A015A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>4a. Caso a confirmação não seja realizada, o sistema cancela a operação e exibe uma mensagem de erro.</w:t>
            </w:r>
          </w:p>
        </w:tc>
      </w:tr>
      <w:tr w:rsidR="00A46282" w:rsidRPr="008E796D" w:rsidTr="00A46282">
        <w:tc>
          <w:tcPr>
            <w:tcW w:w="1526" w:type="dxa"/>
          </w:tcPr>
          <w:p w:rsidR="00A46282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>Excluir funcionário</w:t>
            </w:r>
          </w:p>
        </w:tc>
        <w:tc>
          <w:tcPr>
            <w:tcW w:w="3829" w:type="dxa"/>
          </w:tcPr>
          <w:p w:rsidR="00FE633D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 xml:space="preserve">2. Os dados do usuário estão incorretos. </w:t>
            </w:r>
          </w:p>
          <w:p w:rsidR="00A46282" w:rsidRPr="00D52674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lastRenderedPageBreak/>
              <w:t>4. Confirmação não realizada</w:t>
            </w:r>
          </w:p>
        </w:tc>
        <w:tc>
          <w:tcPr>
            <w:tcW w:w="3684" w:type="dxa"/>
          </w:tcPr>
          <w:p w:rsidR="00FE633D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lastRenderedPageBreak/>
              <w:t xml:space="preserve">2a. O sistema mostra uma mensagem informado que os dados </w:t>
            </w:r>
            <w:r w:rsidRPr="00FE633D">
              <w:rPr>
                <w:lang w:val="pt-BR"/>
              </w:rPr>
              <w:lastRenderedPageBreak/>
              <w:t xml:space="preserve">estão incorretos </w:t>
            </w:r>
          </w:p>
          <w:p w:rsidR="00A46282" w:rsidRPr="00D52674" w:rsidRDefault="00FE633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FE633D">
              <w:rPr>
                <w:lang w:val="pt-BR"/>
              </w:rPr>
              <w:t>4a. Caso a confirmação não seja realizada, o sistema cancela a operação e exibe uma mensagem de erro.</w:t>
            </w:r>
          </w:p>
        </w:tc>
      </w:tr>
    </w:tbl>
    <w:p w:rsidR="00A46282" w:rsidRDefault="00A46282" w:rsidP="00A46282">
      <w:pPr>
        <w:tabs>
          <w:tab w:val="left" w:pos="3553"/>
        </w:tabs>
        <w:rPr>
          <w:b/>
          <w:lang w:val="pt-BR"/>
        </w:rPr>
      </w:pPr>
    </w:p>
    <w:p w:rsidR="00A46282" w:rsidRDefault="00A46282" w:rsidP="00A4628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>Requisitos Relacionados:</w:t>
      </w:r>
      <w:r>
        <w:rPr>
          <w:lang w:val="pt-BR"/>
        </w:rPr>
        <w:t>.</w:t>
      </w:r>
    </w:p>
    <w:p w:rsidR="00A46282" w:rsidRDefault="00A46282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FE633D">
        <w:rPr>
          <w:lang w:val="pt-BR"/>
        </w:rPr>
        <w:t>Pessoa</w:t>
      </w:r>
      <w:r>
        <w:rPr>
          <w:lang w:val="pt-BR"/>
        </w:rPr>
        <w:t>.</w:t>
      </w:r>
    </w:p>
    <w:p w:rsidR="0083500D" w:rsidRDefault="0083500D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Descrição de Caso de Uso</w:t>
      </w:r>
    </w:p>
    <w:p w:rsidR="0083500D" w:rsidRPr="002B69DD" w:rsidRDefault="0083500D" w:rsidP="0083500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E100CC">
        <w:rPr>
          <w:i w:val="0"/>
          <w:sz w:val="24"/>
          <w:lang w:val="pt-BR"/>
        </w:rPr>
        <w:t>Sistema Agendamento Ru online</w:t>
      </w:r>
    </w:p>
    <w:p w:rsidR="0083500D" w:rsidRPr="002B69DD" w:rsidRDefault="0083500D" w:rsidP="0083500D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E100CC">
        <w:rPr>
          <w:b/>
          <w:lang w:val="pt-BR"/>
        </w:rPr>
        <w:t>Histórico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E100CC">
        <w:rPr>
          <w:b/>
          <w:lang w:val="pt-BR"/>
        </w:rPr>
        <w:t>Consultar histórico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Pr="00312117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</w:t>
      </w:r>
      <w:r w:rsidR="00E100CC">
        <w:rPr>
          <w:lang w:val="pt-BR"/>
        </w:rPr>
        <w:t>ável pela consulta ao histórico, por parte dos clientes e funcionários</w:t>
      </w:r>
      <w:r>
        <w:rPr>
          <w:lang w:val="pt-BR"/>
        </w:rPr>
        <w:t>.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E7896" w:rsidRPr="008E796D" w:rsidTr="0083500D">
        <w:tc>
          <w:tcPr>
            <w:tcW w:w="1526" w:type="dxa"/>
          </w:tcPr>
          <w:p w:rsidR="008E7896" w:rsidRPr="009A015A" w:rsidRDefault="008E789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896">
              <w:rPr>
                <w:lang w:val="pt-BR"/>
              </w:rPr>
              <w:t>Consultar histórico</w:t>
            </w:r>
          </w:p>
        </w:tc>
        <w:tc>
          <w:tcPr>
            <w:tcW w:w="3829" w:type="dxa"/>
          </w:tcPr>
          <w:p w:rsidR="008E7896" w:rsidRPr="008E7896" w:rsidRDefault="008E7896">
            <w:pPr>
              <w:rPr>
                <w:lang w:val="pt-BR"/>
              </w:rPr>
            </w:pPr>
            <w:r w:rsidRPr="008E7896">
              <w:rPr>
                <w:lang w:val="pt-BR"/>
              </w:rPr>
              <w:t>1. O usuário acessa o sistema usando suas credenciais (</w:t>
            </w:r>
            <w:proofErr w:type="spellStart"/>
            <w:r w:rsidRPr="008E7896">
              <w:rPr>
                <w:lang w:val="pt-BR"/>
              </w:rPr>
              <w:t>login</w:t>
            </w:r>
            <w:proofErr w:type="spellEnd"/>
            <w:r w:rsidRPr="008E7896">
              <w:rPr>
                <w:lang w:val="pt-BR"/>
              </w:rPr>
              <w:t xml:space="preserve"> e senha) 2. Escolhe a opção "Gerar histórico" 3. O histórico com recargas e/ou agendamentos será exibido na tela</w:t>
            </w:r>
          </w:p>
        </w:tc>
        <w:tc>
          <w:tcPr>
            <w:tcW w:w="3684" w:type="dxa"/>
          </w:tcPr>
          <w:p w:rsidR="008E7896" w:rsidRDefault="008E7896">
            <w:pPr>
              <w:rPr>
                <w:lang w:val="pt-BR"/>
              </w:rPr>
            </w:pPr>
            <w:r w:rsidRPr="008E7896">
              <w:rPr>
                <w:lang w:val="pt-BR"/>
              </w:rPr>
              <w:t>1. O usuário acessa o sistema usando suas credenciais (</w:t>
            </w:r>
            <w:proofErr w:type="spellStart"/>
            <w:r w:rsidRPr="008E7896">
              <w:rPr>
                <w:lang w:val="pt-BR"/>
              </w:rPr>
              <w:t>login</w:t>
            </w:r>
            <w:proofErr w:type="spellEnd"/>
            <w:r w:rsidRPr="008E7896">
              <w:rPr>
                <w:lang w:val="pt-BR"/>
              </w:rPr>
              <w:t xml:space="preserve"> e senha) </w:t>
            </w:r>
          </w:p>
          <w:p w:rsidR="008E7896" w:rsidRDefault="008E7896">
            <w:pPr>
              <w:rPr>
                <w:lang w:val="pt-BR"/>
              </w:rPr>
            </w:pPr>
            <w:r w:rsidRPr="008E7896">
              <w:rPr>
                <w:lang w:val="pt-BR"/>
              </w:rPr>
              <w:t>2. Escolhe a opção "</w:t>
            </w:r>
            <w:r>
              <w:rPr>
                <w:lang w:val="pt-BR"/>
              </w:rPr>
              <w:t>H</w:t>
            </w:r>
            <w:r w:rsidRPr="008E7896">
              <w:rPr>
                <w:lang w:val="pt-BR"/>
              </w:rPr>
              <w:t>istórico"</w:t>
            </w:r>
          </w:p>
          <w:p w:rsidR="008E7896" w:rsidRPr="008E7896" w:rsidRDefault="008E7896">
            <w:pPr>
              <w:rPr>
                <w:lang w:val="pt-BR"/>
              </w:rPr>
            </w:pPr>
            <w:r w:rsidRPr="008E7896">
              <w:rPr>
                <w:lang w:val="pt-BR"/>
              </w:rPr>
              <w:t xml:space="preserve"> 3. O histórico com recargas e/ou agendamentos será exibido na tela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3500D" w:rsidRPr="008E796D" w:rsidTr="0083500D">
        <w:tc>
          <w:tcPr>
            <w:tcW w:w="1526" w:type="dxa"/>
          </w:tcPr>
          <w:p w:rsidR="0083500D" w:rsidRPr="009A015A" w:rsidRDefault="008E789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896">
              <w:rPr>
                <w:lang w:val="pt-BR"/>
              </w:rPr>
              <w:t>Consultar histórico</w:t>
            </w:r>
          </w:p>
        </w:tc>
        <w:tc>
          <w:tcPr>
            <w:tcW w:w="3829" w:type="dxa"/>
          </w:tcPr>
          <w:p w:rsidR="008E7896" w:rsidRDefault="008E789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896">
              <w:rPr>
                <w:lang w:val="pt-BR"/>
              </w:rPr>
              <w:t xml:space="preserve">1. Dados incorretos </w:t>
            </w:r>
          </w:p>
          <w:p w:rsidR="0083500D" w:rsidRPr="009A015A" w:rsidRDefault="008E789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896">
              <w:rPr>
                <w:lang w:val="pt-BR"/>
              </w:rPr>
              <w:t>3. Usuário não possui histórico</w:t>
            </w:r>
          </w:p>
        </w:tc>
        <w:tc>
          <w:tcPr>
            <w:tcW w:w="3684" w:type="dxa"/>
          </w:tcPr>
          <w:p w:rsidR="008E7896" w:rsidRDefault="008E789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896">
              <w:rPr>
                <w:lang w:val="pt-BR"/>
              </w:rPr>
              <w:t>1a. O sistema mostra uma tela de erro informando ao usuário para digitar novamente os dados</w:t>
            </w:r>
          </w:p>
          <w:p w:rsidR="0083500D" w:rsidRPr="009A015A" w:rsidRDefault="008E789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E7896">
              <w:rPr>
                <w:lang w:val="pt-BR"/>
              </w:rPr>
              <w:t xml:space="preserve"> 3a. O sistema informa ao usuário que não há histórico para ser exibido.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.</w:t>
      </w:r>
    </w:p>
    <w:p w:rsidR="0083500D" w:rsidRDefault="0083500D" w:rsidP="0083500D">
      <w:pPr>
        <w:tabs>
          <w:tab w:val="left" w:pos="3553"/>
        </w:tabs>
        <w:rPr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Histórico.</w:t>
      </w:r>
    </w:p>
    <w:p w:rsidR="0083500D" w:rsidRDefault="0083500D" w:rsidP="0083500D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  <w:r>
        <w:rPr>
          <w:lang w:val="pt-BR"/>
        </w:rPr>
        <w:br/>
      </w: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7D4504" w:rsidRDefault="007D4504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3358E1" w:rsidRPr="003358E1" w:rsidRDefault="003358E1" w:rsidP="003358E1">
      <w:pPr>
        <w:rPr>
          <w:lang w:val="pt-BR"/>
        </w:rPr>
      </w:pPr>
    </w:p>
    <w:p w:rsidR="007D4504" w:rsidRDefault="007D4504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7D4504" w:rsidRDefault="007D4504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7D4504" w:rsidRDefault="007D4504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</w:p>
    <w:p w:rsidR="0083500D" w:rsidRDefault="0083500D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Descrição de Caso de Uso</w:t>
      </w:r>
    </w:p>
    <w:p w:rsidR="0083500D" w:rsidRPr="002B69DD" w:rsidRDefault="0083500D" w:rsidP="0083500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E100CC">
        <w:rPr>
          <w:i w:val="0"/>
          <w:sz w:val="24"/>
          <w:lang w:val="pt-BR"/>
        </w:rPr>
        <w:t>Sistema Agendamento Ru online</w:t>
      </w:r>
    </w:p>
    <w:p w:rsidR="0083500D" w:rsidRPr="002B69DD" w:rsidRDefault="0083500D" w:rsidP="0083500D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D0024D">
        <w:rPr>
          <w:b/>
          <w:lang w:val="pt-BR"/>
        </w:rPr>
        <w:t>Catraca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D0024D">
        <w:rPr>
          <w:b/>
          <w:lang w:val="pt-BR"/>
        </w:rPr>
        <w:t>Liberar acesso</w:t>
      </w:r>
    </w:p>
    <w:p w:rsidR="0083500D" w:rsidRPr="00312117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</w:t>
      </w:r>
      <w:r w:rsidR="00D0024D">
        <w:rPr>
          <w:lang w:val="pt-BR"/>
        </w:rPr>
        <w:t xml:space="preserve">liberar o acesso dos clientes e funcionários os </w:t>
      </w:r>
      <w:proofErr w:type="spellStart"/>
      <w:r w:rsidR="00D0024D">
        <w:rPr>
          <w:lang w:val="pt-BR"/>
        </w:rPr>
        <w:t>Ru's</w:t>
      </w:r>
      <w:proofErr w:type="spellEnd"/>
      <w:r>
        <w:rPr>
          <w:lang w:val="pt-BR"/>
        </w:rPr>
        <w:t>.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7D4504" w:rsidRPr="008E796D" w:rsidTr="0083500D">
        <w:tc>
          <w:tcPr>
            <w:tcW w:w="1526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Verifica se o usuário é aluno</w:t>
            </w:r>
          </w:p>
        </w:tc>
        <w:tc>
          <w:tcPr>
            <w:tcW w:w="3829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1. O microcontrolador verifica se o RFID lido está associado a um cliente (aluno)</w:t>
            </w:r>
          </w:p>
        </w:tc>
      </w:tr>
      <w:tr w:rsidR="0083500D" w:rsidRPr="008E796D" w:rsidTr="0083500D">
        <w:tc>
          <w:tcPr>
            <w:tcW w:w="1526" w:type="dxa"/>
          </w:tcPr>
          <w:p w:rsidR="0083500D" w:rsidRPr="009A015A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Verifica se o usuário é funcionário da UFPA</w:t>
            </w:r>
          </w:p>
        </w:tc>
        <w:tc>
          <w:tcPr>
            <w:tcW w:w="3829" w:type="dxa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83500D" w:rsidRPr="009A015A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1. O microcontrolador verifica se o RFID lido está associado a um cliente (funcionário)</w:t>
            </w:r>
          </w:p>
        </w:tc>
      </w:tr>
      <w:tr w:rsidR="007D4504" w:rsidRPr="008E796D" w:rsidTr="0083500D">
        <w:tc>
          <w:tcPr>
            <w:tcW w:w="1526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Verifica se o usuário é funcionário do RU</w:t>
            </w:r>
          </w:p>
        </w:tc>
        <w:tc>
          <w:tcPr>
            <w:tcW w:w="3829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1. O microcontrolador verifica se o RFID lido está associado a um funcionário</w:t>
            </w:r>
          </w:p>
        </w:tc>
      </w:tr>
      <w:tr w:rsidR="007D4504" w:rsidRPr="008E796D" w:rsidTr="0083500D">
        <w:tc>
          <w:tcPr>
            <w:tcW w:w="1526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Entrada de visitante</w:t>
            </w:r>
          </w:p>
        </w:tc>
        <w:tc>
          <w:tcPr>
            <w:tcW w:w="3829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1. O visitante recebe um cartão especial com passe livre para o sistema, após ter efetuado o pagamento do ticket</w:t>
            </w:r>
          </w:p>
        </w:tc>
      </w:tr>
      <w:tr w:rsidR="007D4504" w:rsidRPr="008E796D" w:rsidTr="0083500D">
        <w:tc>
          <w:tcPr>
            <w:tcW w:w="1526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Descontar crédito</w:t>
            </w:r>
          </w:p>
        </w:tc>
        <w:tc>
          <w:tcPr>
            <w:tcW w:w="3829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Usuário liberado</w:t>
            </w:r>
          </w:p>
        </w:tc>
        <w:tc>
          <w:tcPr>
            <w:tcW w:w="3684" w:type="dxa"/>
          </w:tcPr>
          <w:p w:rsidR="007D4504" w:rsidRPr="00BB5F27" w:rsidRDefault="007D450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D4504">
              <w:rPr>
                <w:lang w:val="pt-BR"/>
              </w:rPr>
              <w:t>1. A catraca atualiza o agendamento daquele usuário como utilizado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7D4504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Alternativos</w:t>
      </w:r>
    </w:p>
    <w:tbl>
      <w:tblPr>
        <w:tblStyle w:val="Tabelacomgrade"/>
        <w:tblW w:w="0" w:type="auto"/>
        <w:tblLook w:val="04A0"/>
      </w:tblPr>
      <w:tblGrid>
        <w:gridCol w:w="2815"/>
        <w:gridCol w:w="2816"/>
        <w:gridCol w:w="2816"/>
      </w:tblGrid>
      <w:tr w:rsidR="007D4504" w:rsidTr="007D4504">
        <w:tc>
          <w:tcPr>
            <w:tcW w:w="2815" w:type="dxa"/>
            <w:shd w:val="clear" w:color="auto" w:fill="7F7F7F" w:themeFill="text1" w:themeFillTint="80"/>
          </w:tcPr>
          <w:p w:rsidR="007D4504" w:rsidRDefault="007D4504" w:rsidP="0083500D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de eventos alternativos</w:t>
            </w:r>
          </w:p>
        </w:tc>
        <w:tc>
          <w:tcPr>
            <w:tcW w:w="2816" w:type="dxa"/>
            <w:shd w:val="clear" w:color="auto" w:fill="7F7F7F" w:themeFill="text1" w:themeFillTint="80"/>
          </w:tcPr>
          <w:p w:rsidR="007D4504" w:rsidRDefault="007D4504" w:rsidP="0083500D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Precondição</w:t>
            </w:r>
          </w:p>
        </w:tc>
        <w:tc>
          <w:tcPr>
            <w:tcW w:w="2816" w:type="dxa"/>
            <w:shd w:val="clear" w:color="auto" w:fill="7F7F7F" w:themeFill="text1" w:themeFillTint="80"/>
          </w:tcPr>
          <w:p w:rsidR="007D4504" w:rsidRDefault="007D4504" w:rsidP="0083500D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D4504" w:rsidTr="007D4504">
        <w:tc>
          <w:tcPr>
            <w:tcW w:w="2815" w:type="dxa"/>
          </w:tcPr>
          <w:p w:rsidR="007D4504" w:rsidRPr="004A72F3" w:rsidRDefault="004A72F3" w:rsidP="0083500D">
            <w:pPr>
              <w:tabs>
                <w:tab w:val="left" w:pos="3553"/>
              </w:tabs>
              <w:rPr>
                <w:lang w:val="pt-BR"/>
              </w:rPr>
            </w:pPr>
            <w:r w:rsidRPr="004A72F3">
              <w:rPr>
                <w:lang w:val="pt-BR"/>
              </w:rPr>
              <w:t>Verificar saldo</w:t>
            </w:r>
          </w:p>
        </w:tc>
        <w:tc>
          <w:tcPr>
            <w:tcW w:w="2816" w:type="dxa"/>
          </w:tcPr>
          <w:p w:rsidR="007D4504" w:rsidRPr="004A72F3" w:rsidRDefault="007D4504" w:rsidP="0083500D">
            <w:pPr>
              <w:tabs>
                <w:tab w:val="left" w:pos="3553"/>
              </w:tabs>
              <w:rPr>
                <w:lang w:val="pt-BR"/>
              </w:rPr>
            </w:pPr>
          </w:p>
        </w:tc>
        <w:tc>
          <w:tcPr>
            <w:tcW w:w="2816" w:type="dxa"/>
          </w:tcPr>
          <w:p w:rsidR="004A72F3" w:rsidRDefault="004A72F3" w:rsidP="0083500D">
            <w:pPr>
              <w:tabs>
                <w:tab w:val="left" w:pos="3553"/>
              </w:tabs>
              <w:rPr>
                <w:lang w:val="pt-BR"/>
              </w:rPr>
            </w:pPr>
            <w:r w:rsidRPr="004A72F3">
              <w:rPr>
                <w:lang w:val="pt-BR"/>
              </w:rPr>
              <w:t>1. Caso o usuário seja aluno, a catraca verifica a lista de pessoas autorizadas.</w:t>
            </w:r>
          </w:p>
          <w:p w:rsidR="007D4504" w:rsidRPr="004A72F3" w:rsidRDefault="004A72F3" w:rsidP="0083500D">
            <w:pPr>
              <w:tabs>
                <w:tab w:val="left" w:pos="3553"/>
              </w:tabs>
              <w:rPr>
                <w:lang w:val="pt-BR"/>
              </w:rPr>
            </w:pPr>
            <w:r w:rsidRPr="004A72F3">
              <w:rPr>
                <w:lang w:val="pt-BR"/>
              </w:rPr>
              <w:t xml:space="preserve"> 2. A catraca libera o acesso</w:t>
            </w:r>
          </w:p>
        </w:tc>
      </w:tr>
    </w:tbl>
    <w:p w:rsidR="007D4504" w:rsidRDefault="007D4504" w:rsidP="0083500D">
      <w:pPr>
        <w:tabs>
          <w:tab w:val="left" w:pos="3553"/>
        </w:tabs>
        <w:rPr>
          <w:b/>
          <w:lang w:val="pt-BR"/>
        </w:rPr>
      </w:pPr>
    </w:p>
    <w:p w:rsidR="004A72F3" w:rsidRDefault="004A72F3" w:rsidP="0083500D">
      <w:pPr>
        <w:tabs>
          <w:tab w:val="left" w:pos="3553"/>
        </w:tabs>
        <w:rPr>
          <w:b/>
          <w:lang w:val="pt-BR"/>
        </w:rPr>
      </w:pPr>
    </w:p>
    <w:p w:rsidR="003358E1" w:rsidRDefault="003358E1" w:rsidP="0083500D">
      <w:pPr>
        <w:tabs>
          <w:tab w:val="left" w:pos="3553"/>
        </w:tabs>
        <w:rPr>
          <w:b/>
          <w:lang w:val="pt-BR"/>
        </w:rPr>
      </w:pPr>
    </w:p>
    <w:p w:rsidR="003358E1" w:rsidRDefault="003358E1" w:rsidP="0083500D">
      <w:pPr>
        <w:tabs>
          <w:tab w:val="left" w:pos="3553"/>
        </w:tabs>
        <w:rPr>
          <w:b/>
          <w:lang w:val="pt-BR"/>
        </w:rPr>
      </w:pPr>
    </w:p>
    <w:p w:rsidR="003358E1" w:rsidRDefault="003358E1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lastRenderedPageBreak/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3500D" w:rsidRPr="008E796D" w:rsidTr="0083500D">
        <w:tc>
          <w:tcPr>
            <w:tcW w:w="1526" w:type="dxa"/>
          </w:tcPr>
          <w:p w:rsidR="0083500D" w:rsidRPr="009A015A" w:rsidRDefault="004A72F3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4A72F3">
              <w:rPr>
                <w:lang w:val="pt-BR"/>
              </w:rPr>
              <w:t>Verificar saldo</w:t>
            </w:r>
          </w:p>
        </w:tc>
        <w:tc>
          <w:tcPr>
            <w:tcW w:w="3829" w:type="dxa"/>
          </w:tcPr>
          <w:p w:rsidR="0083500D" w:rsidRPr="009A015A" w:rsidRDefault="004A72F3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Pr="004A72F3">
              <w:rPr>
                <w:lang w:val="pt-BR"/>
              </w:rPr>
              <w:t>Saldo insuficiente</w:t>
            </w:r>
          </w:p>
        </w:tc>
        <w:tc>
          <w:tcPr>
            <w:tcW w:w="3684" w:type="dxa"/>
          </w:tcPr>
          <w:p w:rsidR="004A72F3" w:rsidRDefault="004A72F3" w:rsidP="004A72F3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1a. </w:t>
            </w:r>
            <w:r w:rsidRPr="004A72F3">
              <w:rPr>
                <w:lang w:val="pt-BR"/>
              </w:rPr>
              <w:t xml:space="preserve">Usuário aluno e não possui saldo. </w:t>
            </w:r>
          </w:p>
          <w:p w:rsidR="0083500D" w:rsidRPr="009A015A" w:rsidRDefault="004A72F3" w:rsidP="004A72F3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4A72F3">
              <w:rPr>
                <w:lang w:val="pt-BR"/>
              </w:rPr>
              <w:t>2a. A catraca bloqueia o acesso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>Requisitos Relacionados:</w:t>
      </w:r>
      <w:r>
        <w:rPr>
          <w:lang w:val="pt-BR"/>
        </w:rPr>
        <w:t>.</w:t>
      </w:r>
    </w:p>
    <w:p w:rsidR="0083500D" w:rsidRDefault="0083500D" w:rsidP="0083500D">
      <w:pPr>
        <w:tabs>
          <w:tab w:val="left" w:pos="3553"/>
        </w:tabs>
        <w:rPr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383571">
        <w:rPr>
          <w:lang w:val="pt-BR"/>
        </w:rPr>
        <w:t>Pessoa,</w:t>
      </w:r>
      <w:r w:rsidR="00D0024D">
        <w:rPr>
          <w:lang w:val="pt-BR"/>
        </w:rPr>
        <w:t>Agendamento</w:t>
      </w:r>
      <w:r>
        <w:rPr>
          <w:lang w:val="pt-BR"/>
        </w:rPr>
        <w:t>.</w:t>
      </w: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D7341D" w:rsidRDefault="004A72F3" w:rsidP="00D7341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</w:t>
      </w:r>
      <w:r w:rsidR="00D7341D">
        <w:rPr>
          <w:i w:val="0"/>
          <w:sz w:val="24"/>
          <w:lang w:val="pt-BR"/>
        </w:rPr>
        <w:t>escrição de Caso de Uso</w:t>
      </w:r>
    </w:p>
    <w:p w:rsidR="00D7341D" w:rsidRPr="002B69DD" w:rsidRDefault="00D7341D" w:rsidP="00D7341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3F1896">
        <w:rPr>
          <w:i w:val="0"/>
          <w:sz w:val="24"/>
          <w:lang w:val="pt-BR"/>
        </w:rPr>
        <w:t>Sistema Agendamento Ru online</w:t>
      </w:r>
    </w:p>
    <w:p w:rsidR="00D7341D" w:rsidRPr="002B69DD" w:rsidRDefault="00D7341D" w:rsidP="00D7341D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3358E1">
        <w:rPr>
          <w:b/>
          <w:lang w:val="pt-BR"/>
        </w:rPr>
        <w:t>Catraca</w:t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3358E1">
        <w:rPr>
          <w:b/>
          <w:lang w:val="pt-BR"/>
        </w:rPr>
        <w:t>Sincronizar lista do dia com BD</w:t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D7341D" w:rsidRPr="00312117" w:rsidRDefault="00D7341D" w:rsidP="00D7341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por </w:t>
      </w:r>
      <w:r w:rsidR="003358E1">
        <w:rPr>
          <w:lang w:val="pt-BR"/>
        </w:rPr>
        <w:t>a catraca com a lista atualizada de agendamentos permitidos, bem como informar ao servidor quais agendamentos foram realizados</w:t>
      </w:r>
      <w:r>
        <w:rPr>
          <w:lang w:val="pt-BR"/>
        </w:rPr>
        <w:t>.</w:t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D7341D" w:rsidTr="00D7341D">
        <w:tc>
          <w:tcPr>
            <w:tcW w:w="1526" w:type="dxa"/>
            <w:shd w:val="clear" w:color="auto" w:fill="7F7F7F" w:themeFill="text1" w:themeFillTint="80"/>
          </w:tcPr>
          <w:p w:rsidR="00D7341D" w:rsidRPr="009A015A" w:rsidRDefault="00D7341D" w:rsidP="00D43C42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D7341D" w:rsidRPr="009A015A" w:rsidRDefault="00D7341D" w:rsidP="00D43C42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D7341D" w:rsidRPr="009A015A" w:rsidRDefault="00D7341D" w:rsidP="00D43C42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D7341D" w:rsidRPr="008E796D" w:rsidTr="00D7341D">
        <w:tc>
          <w:tcPr>
            <w:tcW w:w="1526" w:type="dxa"/>
          </w:tcPr>
          <w:p w:rsidR="00D7341D" w:rsidRPr="009A015A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>Requisitar lista</w:t>
            </w:r>
          </w:p>
        </w:tc>
        <w:tc>
          <w:tcPr>
            <w:tcW w:w="3829" w:type="dxa"/>
          </w:tcPr>
          <w:p w:rsidR="00D7341D" w:rsidRPr="009A015A" w:rsidRDefault="00D7341D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3358E1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>1. A catraca requisita uma lista com os agendamentos do dia.</w:t>
            </w:r>
          </w:p>
          <w:p w:rsidR="00D7341D" w:rsidRPr="009A015A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 xml:space="preserve"> 2. A catraca recebe a lista.</w:t>
            </w:r>
          </w:p>
        </w:tc>
      </w:tr>
      <w:tr w:rsidR="003358E1" w:rsidRPr="008E796D" w:rsidTr="00D7341D">
        <w:tc>
          <w:tcPr>
            <w:tcW w:w="1526" w:type="dxa"/>
          </w:tcPr>
          <w:p w:rsidR="003358E1" w:rsidRPr="00D7341D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>Enviar lista</w:t>
            </w:r>
          </w:p>
        </w:tc>
        <w:tc>
          <w:tcPr>
            <w:tcW w:w="3829" w:type="dxa"/>
          </w:tcPr>
          <w:p w:rsidR="003358E1" w:rsidRPr="00D7341D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>Período finalizado</w:t>
            </w:r>
          </w:p>
        </w:tc>
        <w:tc>
          <w:tcPr>
            <w:tcW w:w="3684" w:type="dxa"/>
          </w:tcPr>
          <w:p w:rsidR="003358E1" w:rsidRPr="00D7341D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>1. A catraca enviar par ao BD a lista com as informações atualizadas sobre quem de fato utilizou o agendamento</w:t>
            </w:r>
          </w:p>
        </w:tc>
      </w:tr>
    </w:tbl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3358E1" w:rsidRDefault="003358E1" w:rsidP="00D7341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Alternativos</w:t>
      </w:r>
    </w:p>
    <w:p w:rsidR="003358E1" w:rsidRDefault="003358E1" w:rsidP="00D7341D">
      <w:pPr>
        <w:tabs>
          <w:tab w:val="left" w:pos="3553"/>
        </w:tabs>
        <w:rPr>
          <w:b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111"/>
        <w:gridCol w:w="2112"/>
        <w:gridCol w:w="2112"/>
      </w:tblGrid>
      <w:tr w:rsidR="003358E1" w:rsidTr="003358E1">
        <w:tc>
          <w:tcPr>
            <w:tcW w:w="2111" w:type="dxa"/>
            <w:shd w:val="clear" w:color="auto" w:fill="7F7F7F" w:themeFill="text1" w:themeFillTint="80"/>
          </w:tcPr>
          <w:p w:rsidR="003358E1" w:rsidRDefault="003358E1" w:rsidP="0000442B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Fluxo de eventos alternativos</w:t>
            </w:r>
          </w:p>
        </w:tc>
        <w:tc>
          <w:tcPr>
            <w:tcW w:w="2112" w:type="dxa"/>
            <w:shd w:val="clear" w:color="auto" w:fill="7F7F7F" w:themeFill="text1" w:themeFillTint="80"/>
          </w:tcPr>
          <w:p w:rsidR="003358E1" w:rsidRDefault="003358E1" w:rsidP="0000442B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Precondição</w:t>
            </w:r>
          </w:p>
        </w:tc>
        <w:tc>
          <w:tcPr>
            <w:tcW w:w="2112" w:type="dxa"/>
            <w:shd w:val="clear" w:color="auto" w:fill="7F7F7F" w:themeFill="text1" w:themeFillTint="80"/>
          </w:tcPr>
          <w:p w:rsidR="003358E1" w:rsidRDefault="003358E1" w:rsidP="0000442B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3358E1" w:rsidTr="003358E1">
        <w:tc>
          <w:tcPr>
            <w:tcW w:w="2111" w:type="dxa"/>
          </w:tcPr>
          <w:p w:rsidR="003358E1" w:rsidRPr="003358E1" w:rsidRDefault="003358E1" w:rsidP="00D7341D">
            <w:pPr>
              <w:tabs>
                <w:tab w:val="left" w:pos="3553"/>
              </w:tabs>
              <w:rPr>
                <w:lang w:val="pt-BR"/>
              </w:rPr>
            </w:pPr>
            <w:r w:rsidRPr="003358E1">
              <w:rPr>
                <w:lang w:val="pt-BR"/>
              </w:rPr>
              <w:t>Requisitar lista</w:t>
            </w:r>
          </w:p>
        </w:tc>
        <w:tc>
          <w:tcPr>
            <w:tcW w:w="2112" w:type="dxa"/>
          </w:tcPr>
          <w:p w:rsidR="003358E1" w:rsidRPr="003358E1" w:rsidRDefault="003358E1" w:rsidP="00D7341D">
            <w:pPr>
              <w:tabs>
                <w:tab w:val="left" w:pos="3553"/>
              </w:tabs>
              <w:rPr>
                <w:lang w:val="pt-BR"/>
              </w:rPr>
            </w:pPr>
          </w:p>
        </w:tc>
        <w:tc>
          <w:tcPr>
            <w:tcW w:w="2112" w:type="dxa"/>
          </w:tcPr>
          <w:p w:rsidR="003358E1" w:rsidRPr="003358E1" w:rsidRDefault="003358E1" w:rsidP="00D7341D">
            <w:pPr>
              <w:tabs>
                <w:tab w:val="left" w:pos="3553"/>
              </w:tabs>
              <w:rPr>
                <w:lang w:val="pt-BR"/>
              </w:rPr>
            </w:pPr>
            <w:r w:rsidRPr="003358E1">
              <w:rPr>
                <w:lang w:val="pt-BR"/>
              </w:rPr>
              <w:t>1a. A cada 15 minutos a catraca realiza uma nova requisição.</w:t>
            </w:r>
          </w:p>
        </w:tc>
      </w:tr>
    </w:tbl>
    <w:p w:rsidR="003358E1" w:rsidRDefault="003358E1" w:rsidP="00D7341D">
      <w:pPr>
        <w:tabs>
          <w:tab w:val="left" w:pos="3553"/>
        </w:tabs>
        <w:rPr>
          <w:b/>
          <w:lang w:val="pt-BR"/>
        </w:rPr>
      </w:pP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D7341D" w:rsidTr="00D7341D">
        <w:tc>
          <w:tcPr>
            <w:tcW w:w="1526" w:type="dxa"/>
            <w:shd w:val="clear" w:color="auto" w:fill="7F7F7F" w:themeFill="text1" w:themeFillTint="80"/>
          </w:tcPr>
          <w:p w:rsidR="00D7341D" w:rsidRPr="009A015A" w:rsidRDefault="00D7341D" w:rsidP="00D43C42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D7341D" w:rsidRPr="009A015A" w:rsidRDefault="00D7341D" w:rsidP="00D43C42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D7341D" w:rsidRPr="009A015A" w:rsidRDefault="00D7341D" w:rsidP="00D43C42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D7341D" w:rsidRPr="008E796D" w:rsidTr="00D7341D">
        <w:tc>
          <w:tcPr>
            <w:tcW w:w="1526" w:type="dxa"/>
          </w:tcPr>
          <w:p w:rsidR="00D7341D" w:rsidRPr="009A015A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>Requisitar lista</w:t>
            </w:r>
          </w:p>
        </w:tc>
        <w:tc>
          <w:tcPr>
            <w:tcW w:w="3829" w:type="dxa"/>
          </w:tcPr>
          <w:p w:rsidR="00D7341D" w:rsidRPr="009A015A" w:rsidRDefault="00775AEB" w:rsidP="003358E1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75AEB">
              <w:rPr>
                <w:lang w:val="pt-BR"/>
              </w:rPr>
              <w:t>1</w:t>
            </w:r>
            <w:r w:rsidR="003358E1">
              <w:rPr>
                <w:lang w:val="pt-BR"/>
              </w:rPr>
              <w:t xml:space="preserve">. </w:t>
            </w:r>
            <w:r w:rsidR="003358E1" w:rsidRPr="003358E1">
              <w:rPr>
                <w:lang w:val="pt-BR"/>
              </w:rPr>
              <w:t>RU fechado</w:t>
            </w:r>
          </w:p>
        </w:tc>
        <w:tc>
          <w:tcPr>
            <w:tcW w:w="3684" w:type="dxa"/>
          </w:tcPr>
          <w:p w:rsidR="00D7341D" w:rsidRPr="009A015A" w:rsidRDefault="003358E1" w:rsidP="00D43C42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358E1">
              <w:rPr>
                <w:lang w:val="pt-BR"/>
              </w:rPr>
              <w:t>2a. Caso não hajam agendamentos para o dia, a catraca não recebe a lista</w:t>
            </w:r>
          </w:p>
        </w:tc>
      </w:tr>
    </w:tbl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D7341D" w:rsidRDefault="00D7341D" w:rsidP="00D7341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lastRenderedPageBreak/>
        <w:t>Requisitos Relacionados:</w:t>
      </w:r>
      <w:r>
        <w:rPr>
          <w:lang w:val="pt-BR"/>
        </w:rPr>
        <w:t>.</w:t>
      </w:r>
    </w:p>
    <w:p w:rsidR="00D7341D" w:rsidRDefault="00D7341D" w:rsidP="00D7341D">
      <w:pPr>
        <w:tabs>
          <w:tab w:val="left" w:pos="3553"/>
        </w:tabs>
        <w:rPr>
          <w:lang w:val="pt-BR"/>
        </w:rPr>
      </w:pPr>
    </w:p>
    <w:p w:rsidR="003F1896" w:rsidRPr="00AA1EF6" w:rsidRDefault="00D7341D" w:rsidP="00AA1EF6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3358E1">
        <w:rPr>
          <w:lang w:val="pt-BR"/>
        </w:rPr>
        <w:t>Agendamento</w:t>
      </w:r>
      <w:r w:rsidR="003F1896">
        <w:rPr>
          <w:lang w:val="pt-BR"/>
        </w:rPr>
        <w:t>.</w:t>
      </w:r>
    </w:p>
    <w:p w:rsidR="00383571" w:rsidRDefault="00383571" w:rsidP="00383571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Descrição de Caso de Uso</w:t>
      </w:r>
    </w:p>
    <w:p w:rsidR="00383571" w:rsidRPr="002B69DD" w:rsidRDefault="00383571" w:rsidP="00383571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 xml:space="preserve">Projeto: </w:t>
      </w:r>
      <w:r w:rsidR="00AA1EF6">
        <w:rPr>
          <w:i w:val="0"/>
          <w:sz w:val="24"/>
          <w:lang w:val="pt-BR"/>
        </w:rPr>
        <w:t>Sistema Agendamento Ru online</w:t>
      </w:r>
    </w:p>
    <w:p w:rsidR="00383571" w:rsidRPr="002B69DD" w:rsidRDefault="00383571" w:rsidP="00383571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 w:rsidR="003358E1">
        <w:rPr>
          <w:b/>
          <w:lang w:val="pt-BR"/>
        </w:rPr>
        <w:t>Bloqueio</w:t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AA1EF6">
        <w:rPr>
          <w:b/>
          <w:lang w:val="pt-BR"/>
        </w:rPr>
        <w:t>Bloquear cliente (aluno)</w:t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</w:p>
    <w:p w:rsidR="00383571" w:rsidRPr="00312117" w:rsidRDefault="00383571" w:rsidP="0038357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por </w:t>
      </w:r>
      <w:r w:rsidR="00AA1EF6">
        <w:rPr>
          <w:lang w:val="pt-BR"/>
        </w:rPr>
        <w:t>bloquear os alunos ao final do semestre</w:t>
      </w:r>
      <w:r>
        <w:rPr>
          <w:lang w:val="pt-BR"/>
        </w:rPr>
        <w:t>.</w:t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83571" w:rsidTr="00383571">
        <w:tc>
          <w:tcPr>
            <w:tcW w:w="1526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83571" w:rsidRPr="008E796D" w:rsidTr="00383571">
        <w:tc>
          <w:tcPr>
            <w:tcW w:w="1526" w:type="dxa"/>
          </w:tcPr>
          <w:p w:rsidR="00383571" w:rsidRPr="009A015A" w:rsidRDefault="00AA1EF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A1EF6">
              <w:rPr>
                <w:lang w:val="pt-BR"/>
              </w:rPr>
              <w:t>bloquear</w:t>
            </w:r>
          </w:p>
        </w:tc>
        <w:tc>
          <w:tcPr>
            <w:tcW w:w="3829" w:type="dxa"/>
          </w:tcPr>
          <w:p w:rsidR="00383571" w:rsidRPr="009A015A" w:rsidRDefault="00B041B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041B9">
              <w:rPr>
                <w:lang w:val="pt-BR"/>
              </w:rPr>
              <w:t xml:space="preserve">1. </w:t>
            </w:r>
            <w:r w:rsidR="00AA1EF6" w:rsidRPr="00AA1EF6">
              <w:rPr>
                <w:lang w:val="pt-BR"/>
              </w:rPr>
              <w:t>usuário deve estar ativo no sistema</w:t>
            </w:r>
          </w:p>
        </w:tc>
        <w:tc>
          <w:tcPr>
            <w:tcW w:w="3684" w:type="dxa"/>
          </w:tcPr>
          <w:p w:rsidR="00383571" w:rsidRPr="009A015A" w:rsidRDefault="00AA1EF6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A1EF6">
              <w:rPr>
                <w:lang w:val="pt-BR"/>
              </w:rPr>
              <w:t>1. Ao final do semestre todos os clientes (alunos) não bloqueados até que o vínculo com a instituição seja confirmado novamente e a validação seja realizada por um funcionário do RU</w:t>
            </w:r>
            <w:r>
              <w:rPr>
                <w:lang w:val="pt-BR"/>
              </w:rPr>
              <w:t>.</w:t>
            </w:r>
          </w:p>
        </w:tc>
      </w:tr>
    </w:tbl>
    <w:p w:rsidR="00383571" w:rsidRDefault="00383571" w:rsidP="00383571">
      <w:pPr>
        <w:tabs>
          <w:tab w:val="left" w:pos="3553"/>
        </w:tabs>
        <w:rPr>
          <w:b/>
          <w:lang w:val="pt-BR"/>
        </w:rPr>
      </w:pP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</w:p>
    <w:p w:rsidR="00383571" w:rsidRDefault="00383571" w:rsidP="0038357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 w:rsidR="00B041B9">
        <w:rPr>
          <w:lang w:val="pt-BR"/>
        </w:rPr>
        <w:t>.</w:t>
      </w:r>
    </w:p>
    <w:p w:rsidR="00383571" w:rsidRDefault="00383571" w:rsidP="00383571">
      <w:pPr>
        <w:tabs>
          <w:tab w:val="left" w:pos="3553"/>
        </w:tabs>
        <w:rPr>
          <w:lang w:val="pt-BR"/>
        </w:rPr>
      </w:pPr>
    </w:p>
    <w:p w:rsidR="00383571" w:rsidRDefault="00383571" w:rsidP="0038357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3358E1">
        <w:rPr>
          <w:lang w:val="pt-BR"/>
        </w:rPr>
        <w:t>Pessoa</w:t>
      </w:r>
      <w:r>
        <w:rPr>
          <w:lang w:val="pt-BR"/>
        </w:rPr>
        <w:t>.</w:t>
      </w:r>
    </w:p>
    <w:sectPr w:rsidR="00383571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attachedTemplate r:id="rId1"/>
  <w:stylePaneFormatFilter w:val="3F01"/>
  <w:defaultTabStop w:val="720"/>
  <w:hyphenationZone w:val="425"/>
  <w:noPunctuationKerning/>
  <w:characterSpacingControl w:val="doNotCompress"/>
  <w:ignoreMixedContent/>
  <w:alwaysShowPlaceholderText/>
  <w:compat/>
  <w:rsids>
    <w:rsidRoot w:val="002B69DD"/>
    <w:rsid w:val="000C63F8"/>
    <w:rsid w:val="001D0A5D"/>
    <w:rsid w:val="0026016A"/>
    <w:rsid w:val="00283626"/>
    <w:rsid w:val="002B69DD"/>
    <w:rsid w:val="00312117"/>
    <w:rsid w:val="003358E1"/>
    <w:rsid w:val="00350684"/>
    <w:rsid w:val="00383571"/>
    <w:rsid w:val="003B0590"/>
    <w:rsid w:val="003C1E9B"/>
    <w:rsid w:val="003F1896"/>
    <w:rsid w:val="00443AD3"/>
    <w:rsid w:val="004A72F3"/>
    <w:rsid w:val="004F532F"/>
    <w:rsid w:val="005156F8"/>
    <w:rsid w:val="005A7693"/>
    <w:rsid w:val="005F07A2"/>
    <w:rsid w:val="006D6752"/>
    <w:rsid w:val="00775AEB"/>
    <w:rsid w:val="00780DE7"/>
    <w:rsid w:val="007D4504"/>
    <w:rsid w:val="007E6FF0"/>
    <w:rsid w:val="00814419"/>
    <w:rsid w:val="0083500D"/>
    <w:rsid w:val="008C09FA"/>
    <w:rsid w:val="008E7896"/>
    <w:rsid w:val="008E796D"/>
    <w:rsid w:val="009A015A"/>
    <w:rsid w:val="009A2807"/>
    <w:rsid w:val="009C0C9A"/>
    <w:rsid w:val="00A46282"/>
    <w:rsid w:val="00AA1EF6"/>
    <w:rsid w:val="00AC5562"/>
    <w:rsid w:val="00B041B9"/>
    <w:rsid w:val="00B42E58"/>
    <w:rsid w:val="00B7716C"/>
    <w:rsid w:val="00BA662A"/>
    <w:rsid w:val="00BB5F27"/>
    <w:rsid w:val="00C11047"/>
    <w:rsid w:val="00C32E27"/>
    <w:rsid w:val="00C81D20"/>
    <w:rsid w:val="00C90D31"/>
    <w:rsid w:val="00C95414"/>
    <w:rsid w:val="00D0024D"/>
    <w:rsid w:val="00D43C42"/>
    <w:rsid w:val="00D52674"/>
    <w:rsid w:val="00D7341D"/>
    <w:rsid w:val="00E100CC"/>
    <w:rsid w:val="00EF56F9"/>
    <w:rsid w:val="00F87B39"/>
    <w:rsid w:val="00FE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56F9"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rsid w:val="00EF56F9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56F9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56F9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56F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56F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56F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F56F9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F56F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F56F9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estruturadetpicos">
    <w:name w:val="Título da estrutura de tópicos"/>
    <w:basedOn w:val="Normal"/>
    <w:rsid w:val="00EF56F9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rsid w:val="00EF56F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A0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s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86907-F195-40B3-B16F-2EB8455A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256</TotalTime>
  <Pages>10</Pages>
  <Words>1703</Words>
  <Characters>9197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10879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Jass</dc:creator>
  <cp:lastModifiedBy>Jass</cp:lastModifiedBy>
  <cp:revision>33</cp:revision>
  <dcterms:created xsi:type="dcterms:W3CDTF">2012-06-24T22:26:00Z</dcterms:created>
  <dcterms:modified xsi:type="dcterms:W3CDTF">2012-07-03T22:31:00Z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